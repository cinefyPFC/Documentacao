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 de Classes de Projeto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Índice</w:t>
      </w:r>
    </w:p>
    <w:p>
      <w:pPr>
        <w:pStyle w:val="Contents1"/>
        <w:tabs>
          <w:tab w:val="clear" w:pos="720"/>
          <w:tab w:val="right" w:pos="9890" w:leader="dot"/>
        </w:tabs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80646445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Caso de uso #001 – Nome do Caso de Uso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80646446">
            <w:r>
              <w:rPr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Caso de uso #002 – Nome do Caso de Uso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80646447">
            <w:r>
              <w:rPr>
                <w:rStyle w:val="IndexLink"/>
                <w:lang w:val="pt-BR" w:eastAsia="pt-BR"/>
              </w:rPr>
              <w:t>3.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Caso de uso #003 – Nome do Caso de Uso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_RefHeading___Toc480646445"/>
      <w:bookmarkEnd w:id="0"/>
      <w:r>
        <w:rPr>
          <w:lang w:val="pt-BR"/>
        </w:rPr>
        <w:t>Caso de uso #001 – Nome do Caso de Uso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Diagrama de classe de projeto do caso de uso em questão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bookmarkStart w:id="1" w:name="__RefHeading___Toc480646446"/>
      <w:bookmarkEnd w:id="1"/>
      <w:r>
        <w:rPr>
          <w:lang w:val="pt-BR"/>
        </w:rPr>
        <w:t>Caso de uso #002 – Nome do Caso de Uso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191000" cy="209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Diagrama de classe de projeto do caso de uso em questão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bookmarkStart w:id="2" w:name="__RefHeading___Toc480646447"/>
      <w:bookmarkEnd w:id="2"/>
      <w:r>
        <w:rPr>
          <w:lang w:val="pt-BR"/>
        </w:rPr>
        <w:t>Caso de uso #003 – Nome do Caso de Uso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191000" cy="2095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Diagrama de classe de projeto do caso de uso em questão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0"/>
        </w:numPr>
        <w:spacing w:before="240" w:after="60"/>
        <w:ind w:left="0" w:hanging="0"/>
        <w:jc w:val="both"/>
        <w:rPr>
          <w:lang w:val="pt-BR"/>
        </w:rPr>
      </w:pPr>
      <w:r>
        <w:rPr>
          <w:lang w:val="pt-BR"/>
        </w:rPr>
      </w:r>
    </w:p>
    <w:sectPr>
      <w:headerReference w:type="default" r:id="rId5"/>
      <w:footerReference w:type="default" r:id="rId6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de Classes de Projeto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abealhodoSumrio">
    <w:name w:val="Cabeçalho do Sumário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ascii="Cambria" w:hAnsi="Cambria" w:eastAsia="Times New Roman" w:cs="Times New Roman"/>
      <w:color w:val="365F91"/>
      <w:kern w:val="0"/>
      <w:sz w:val="28"/>
      <w:szCs w:val="28"/>
      <w:lang w:val="pt-BR"/>
    </w:rPr>
  </w:style>
  <w:style w:type="paragraph" w:styleId="Legenda">
    <w:name w:val="Legenda"/>
    <w:basedOn w:val="Normal"/>
    <w:next w:val="Normal"/>
    <w:qFormat/>
    <w:pPr/>
    <w:rPr>
      <w:b/>
      <w:bCs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LibreOffice/6.4.5.2$Linux_X86_64 LibreOffice_project/40$Build-2</Application>
  <Pages>5</Pages>
  <Words>168</Words>
  <Characters>696</Characters>
  <CharactersWithSpaces>848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2017-04-22T17:39:00Z</dcterms:created>
  <dc:creator>Danielle Gonçalves Prado Aguiar Martin</dc:creator>
  <dc:description/>
  <dc:language>pt-BR</dc:language>
  <cp:lastModifiedBy>Viviane</cp:lastModifiedBy>
  <dcterms:modified xsi:type="dcterms:W3CDTF">2017-04-22T17:48:00Z</dcterms:modified>
  <cp:revision>5</cp:revision>
  <dc:subject/>
  <dc:title>[ Nome do Projeto Final de Curso ]</dc:title>
</cp:coreProperties>
</file>